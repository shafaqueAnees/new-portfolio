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B42CD" w:rsidP="00913946">
            <w:pPr>
              <w:pStyle w:val="Title"/>
            </w:pPr>
            <w:r>
              <w:t>ZoHaib SIddiqui</w:t>
            </w:r>
          </w:p>
          <w:p w:rsidR="00692703" w:rsidRDefault="0029289B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FE407B9438A945798E1202BD62F320C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808DBD2531F41E186FA0A3DF1259D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B42CD">
              <w:t xml:space="preserve">Sector 11 ½, </w:t>
            </w:r>
            <w:proofErr w:type="spellStart"/>
            <w:r w:rsidR="00CB42CD">
              <w:t>Orangi</w:t>
            </w:r>
            <w:proofErr w:type="spellEnd"/>
            <w:r w:rsidR="00CB42CD">
              <w:t xml:space="preserve"> Town Karachi</w:t>
            </w:r>
          </w:p>
          <w:p w:rsidR="00CB42CD" w:rsidRPr="00CF1A49" w:rsidRDefault="00CB42CD" w:rsidP="00913946">
            <w:pPr>
              <w:pStyle w:val="ContactInfo"/>
              <w:contextualSpacing w:val="0"/>
            </w:pPr>
            <w:r>
              <w:t>Contact # +92-346-3546809</w:t>
            </w:r>
          </w:p>
          <w:p w:rsidR="00692703" w:rsidRPr="00CF1A49" w:rsidRDefault="00F504E0" w:rsidP="00CB42CD">
            <w:pPr>
              <w:pStyle w:val="ContactInfoEmphasis"/>
              <w:contextualSpacing w:val="0"/>
            </w:pPr>
            <w:r>
              <w:t>julletshaikh@g</w:t>
            </w:r>
            <w:bookmarkStart w:id="0" w:name="_GoBack"/>
            <w:bookmarkEnd w:id="0"/>
            <w:r w:rsidR="00CB42CD">
              <w:t>m</w:t>
            </w:r>
            <w:r>
              <w:t>a</w:t>
            </w:r>
            <w:r w:rsidR="00CB42CD">
              <w:t>il.com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B42CD" w:rsidP="00CB42CD">
            <w:pPr>
              <w:contextualSpacing w:val="0"/>
            </w:pPr>
            <w:r>
              <w:t>A highly motivated and detail-oriented professional with a strong</w:t>
            </w:r>
            <w:r>
              <w:t xml:space="preserve"> background in textile management, seeking</w:t>
            </w:r>
            <w:r>
              <w:t xml:space="preserve"> a position in the textile industry</w:t>
            </w:r>
            <w:r>
              <w:t xml:space="preserve"> as a Lab In-charge</w:t>
            </w:r>
            <w:r>
              <w:t>. Eager to contribute expertise in texti</w:t>
            </w:r>
            <w:r>
              <w:t>le production</w:t>
            </w:r>
            <w:r>
              <w:t>. Passionate about leveraging sustainable practices and cutting-edge technology to create high-quality textile products while adhering to industry sta</w:t>
            </w:r>
            <w:r>
              <w:t>ndards and client expectations.</w:t>
            </w:r>
          </w:p>
        </w:tc>
      </w:tr>
    </w:tbl>
    <w:p w:rsidR="004E01EB" w:rsidRPr="00CF1A49" w:rsidRDefault="0029289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0ACBF1DFFCE4E59B9154F526D2F3B1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D06D34" w:rsidRPr="00CF1A49" w:rsidRDefault="00D06D34" w:rsidP="00D06D34">
            <w:pPr>
              <w:pStyle w:val="Heading3"/>
              <w:contextualSpacing w:val="0"/>
              <w:outlineLvl w:val="2"/>
            </w:pPr>
            <w:r>
              <w:t>2024</w:t>
            </w:r>
            <w:r w:rsidRPr="00CF1A49">
              <w:t xml:space="preserve"> –</w:t>
            </w:r>
            <w:r>
              <w:t xml:space="preserve"> CONTIN</w:t>
            </w:r>
            <w:r w:rsidR="00F504E0">
              <w:t>U</w:t>
            </w:r>
            <w:r>
              <w:t>E…</w:t>
            </w:r>
            <w:r w:rsidRPr="00CF1A49">
              <w:t xml:space="preserve"> </w:t>
            </w:r>
          </w:p>
          <w:p w:rsidR="00D06D34" w:rsidRPr="00CF1A49" w:rsidRDefault="00D06D34" w:rsidP="00D06D34">
            <w:pPr>
              <w:pStyle w:val="Heading2"/>
              <w:contextualSpacing w:val="0"/>
              <w:outlineLvl w:val="1"/>
            </w:pPr>
            <w:r>
              <w:t>lAB INCHARGE</w:t>
            </w:r>
            <w:r w:rsidRPr="00CF1A49">
              <w:t xml:space="preserve">, </w:t>
            </w:r>
            <w:r>
              <w:rPr>
                <w:rStyle w:val="SubtleReference"/>
              </w:rPr>
              <w:t>BMC</w:t>
            </w:r>
          </w:p>
          <w:p w:rsidR="00D06D34" w:rsidRDefault="00D06D34" w:rsidP="001D0BF1">
            <w:pPr>
              <w:pStyle w:val="Heading3"/>
              <w:contextualSpacing w:val="0"/>
              <w:outlineLvl w:val="2"/>
            </w:pPr>
          </w:p>
          <w:p w:rsidR="00D06D34" w:rsidRPr="00CF1A49" w:rsidRDefault="00D06D34" w:rsidP="00D06D34">
            <w:pPr>
              <w:pStyle w:val="Heading3"/>
              <w:contextualSpacing w:val="0"/>
              <w:outlineLvl w:val="2"/>
            </w:pPr>
            <w:r>
              <w:t>2022</w:t>
            </w:r>
            <w:r w:rsidRPr="00CF1A49">
              <w:t xml:space="preserve"> – </w:t>
            </w:r>
            <w:r>
              <w:t>2024</w:t>
            </w:r>
          </w:p>
          <w:p w:rsidR="00D06D34" w:rsidRPr="00CF1A49" w:rsidRDefault="00D06D34" w:rsidP="00D06D34">
            <w:pPr>
              <w:pStyle w:val="Heading2"/>
              <w:contextualSpacing w:val="0"/>
              <w:outlineLvl w:val="1"/>
            </w:pPr>
            <w:r>
              <w:t>lAB INCHARGE</w:t>
            </w:r>
            <w:r w:rsidRPr="00CF1A49">
              <w:t xml:space="preserve">, </w:t>
            </w:r>
            <w:r>
              <w:rPr>
                <w:rStyle w:val="SubtleReference"/>
              </w:rPr>
              <w:t>nATIONAL DYEING</w:t>
            </w:r>
          </w:p>
          <w:p w:rsidR="00D06D34" w:rsidRDefault="00D06D34" w:rsidP="001D0BF1">
            <w:pPr>
              <w:pStyle w:val="Heading3"/>
              <w:contextualSpacing w:val="0"/>
              <w:outlineLvl w:val="2"/>
            </w:pPr>
          </w:p>
          <w:p w:rsidR="00D06D34" w:rsidRPr="00CF1A49" w:rsidRDefault="00D06D34" w:rsidP="00D06D34">
            <w:pPr>
              <w:pStyle w:val="Heading3"/>
              <w:tabs>
                <w:tab w:val="left" w:pos="1530"/>
              </w:tabs>
              <w:contextualSpacing w:val="0"/>
              <w:outlineLvl w:val="2"/>
            </w:pPr>
            <w:r>
              <w:t>2020</w:t>
            </w:r>
            <w:r w:rsidRPr="00CF1A49">
              <w:t xml:space="preserve"> – </w:t>
            </w:r>
            <w:r>
              <w:t>2022</w:t>
            </w:r>
            <w:r>
              <w:tab/>
            </w:r>
          </w:p>
          <w:p w:rsidR="00D06D34" w:rsidRPr="00CF1A49" w:rsidRDefault="00D06D34" w:rsidP="00D06D34">
            <w:pPr>
              <w:pStyle w:val="Heading2"/>
              <w:contextualSpacing w:val="0"/>
              <w:outlineLvl w:val="1"/>
            </w:pPr>
            <w:r>
              <w:t>lAB INCHARGE</w:t>
            </w:r>
            <w:r w:rsidRPr="00CF1A49">
              <w:t xml:space="preserve">, </w:t>
            </w:r>
            <w:r>
              <w:rPr>
                <w:rStyle w:val="SubtleReference"/>
              </w:rPr>
              <w:t>MAKDA DYEING</w:t>
            </w:r>
          </w:p>
          <w:p w:rsidR="00D06D34" w:rsidRDefault="00D06D34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D06D34" w:rsidP="001D0BF1">
            <w:pPr>
              <w:pStyle w:val="Heading3"/>
              <w:contextualSpacing w:val="0"/>
              <w:outlineLvl w:val="2"/>
            </w:pPr>
            <w:r>
              <w:t>2015</w:t>
            </w:r>
            <w:r w:rsidR="001D0BF1" w:rsidRPr="00CF1A49">
              <w:t xml:space="preserve"> – </w:t>
            </w:r>
            <w:r>
              <w:t>202</w:t>
            </w:r>
            <w:r w:rsidR="00CB42CD">
              <w:t>0</w:t>
            </w:r>
          </w:p>
          <w:p w:rsidR="001E3120" w:rsidRPr="00CF1A49" w:rsidRDefault="00CB42CD" w:rsidP="00D06D34">
            <w:pPr>
              <w:pStyle w:val="Heading2"/>
              <w:contextualSpacing w:val="0"/>
            </w:pPr>
            <w:r>
              <w:t>Lab In-Charge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rAHIM INDUSTRY PVT LTD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CB42CD" w:rsidRDefault="00CB42CD" w:rsidP="00D06D34">
            <w:pPr>
              <w:pStyle w:val="Heading2"/>
            </w:pPr>
          </w:p>
        </w:tc>
      </w:tr>
    </w:tbl>
    <w:sdt>
      <w:sdtPr>
        <w:alias w:val="Education:"/>
        <w:tag w:val="Education:"/>
        <w:id w:val="-1908763273"/>
        <w:placeholder>
          <w:docPart w:val="682E5CC1E19D473E93D698D4DBC01F0E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06D34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:rsidR="007538DC" w:rsidRPr="00CF1A49" w:rsidRDefault="00D06D34" w:rsidP="00D06D34">
            <w:pPr>
              <w:pStyle w:val="Heading2"/>
              <w:contextualSpacing w:val="0"/>
            </w:pPr>
            <w:r>
              <w:t>m.A IN ISLAMIC STUDIES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KARACHI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06D34" w:rsidP="00F61DF9">
            <w:pPr>
              <w:pStyle w:val="Heading3"/>
              <w:contextualSpacing w:val="0"/>
              <w:outlineLvl w:val="2"/>
            </w:pPr>
            <w:r>
              <w:t>2007</w:t>
            </w:r>
          </w:p>
          <w:p w:rsidR="00F61DF9" w:rsidRDefault="00D06D34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b.COM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KARACHI</w:t>
            </w:r>
          </w:p>
          <w:p w:rsidR="00D06D34" w:rsidRDefault="00D06D34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:rsidR="00D06D34" w:rsidRPr="00CF1A49" w:rsidRDefault="00D06D34" w:rsidP="00D06D34">
            <w:pPr>
              <w:pStyle w:val="Heading3"/>
              <w:contextualSpacing w:val="0"/>
              <w:outlineLvl w:val="2"/>
            </w:pPr>
            <w:r>
              <w:t>2004</w:t>
            </w:r>
          </w:p>
          <w:p w:rsidR="00D06D34" w:rsidRPr="00CF1A49" w:rsidRDefault="00D06D34" w:rsidP="00D06D34">
            <w:pPr>
              <w:pStyle w:val="Heading2"/>
              <w:contextualSpacing w:val="0"/>
              <w:outlineLvl w:val="1"/>
            </w:pPr>
            <w:r>
              <w:t>HSC</w:t>
            </w:r>
            <w:r w:rsidRPr="00CF1A49">
              <w:t xml:space="preserve">, </w:t>
            </w:r>
            <w:r>
              <w:rPr>
                <w:rStyle w:val="SubtleReference"/>
              </w:rPr>
              <w:t>INTERMEDIATE BOARD OF KARACHI</w:t>
            </w:r>
          </w:p>
          <w:p w:rsidR="00D06D34" w:rsidRDefault="00D06D34" w:rsidP="00F61DF9">
            <w:pPr>
              <w:pStyle w:val="Heading2"/>
              <w:contextualSpacing w:val="0"/>
              <w:outlineLvl w:val="1"/>
            </w:pPr>
          </w:p>
          <w:p w:rsidR="00D06D34" w:rsidRPr="00CF1A49" w:rsidRDefault="00D06D34" w:rsidP="00D06D34">
            <w:pPr>
              <w:pStyle w:val="Heading3"/>
              <w:contextualSpacing w:val="0"/>
              <w:outlineLvl w:val="2"/>
            </w:pPr>
            <w:r>
              <w:t>2002</w:t>
            </w:r>
          </w:p>
          <w:p w:rsidR="00D06D34" w:rsidRPr="00CF1A49" w:rsidRDefault="00D06D34" w:rsidP="00D06D34">
            <w:pPr>
              <w:pStyle w:val="Heading2"/>
              <w:contextualSpacing w:val="0"/>
              <w:outlineLvl w:val="1"/>
            </w:pPr>
            <w:r>
              <w:t>MATRIC</w:t>
            </w:r>
            <w:r w:rsidRPr="00CF1A49">
              <w:t xml:space="preserve">, </w:t>
            </w:r>
            <w:r>
              <w:rPr>
                <w:rStyle w:val="SubtleReference"/>
              </w:rPr>
              <w:t xml:space="preserve">KARACHI </w:t>
            </w:r>
            <w:r w:rsidR="00345814">
              <w:rPr>
                <w:rStyle w:val="SubtleReference"/>
              </w:rPr>
              <w:t>BOARD OF</w:t>
            </w:r>
            <w:r>
              <w:rPr>
                <w:rStyle w:val="SubtleReference"/>
              </w:rPr>
              <w:t xml:space="preserve"> SECONDARY</w:t>
            </w:r>
          </w:p>
          <w:p w:rsidR="00F61DF9" w:rsidRDefault="00F61DF9" w:rsidP="00D06D34"/>
        </w:tc>
      </w:tr>
    </w:tbl>
    <w:sdt>
      <w:sdtPr>
        <w:alias w:val="Skills:"/>
        <w:tag w:val="Skills:"/>
        <w:id w:val="-1392877668"/>
        <w:placeholder>
          <w:docPart w:val="8303433C74D446DEAD761FB9DC5C7BD4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D44D3A" w:rsidP="006E1507">
            <w:pPr>
              <w:pStyle w:val="ListBullet"/>
              <w:contextualSpacing w:val="0"/>
            </w:pPr>
            <w:r>
              <w:t>COMPUTER MS.OFFICE</w:t>
            </w:r>
            <w:r w:rsidR="00A04069">
              <w:t xml:space="preserve"> </w:t>
            </w:r>
          </w:p>
          <w:p w:rsidR="001F4E6D" w:rsidRPr="006E1507" w:rsidRDefault="00A04069" w:rsidP="00D44D3A">
            <w:pPr>
              <w:pStyle w:val="ListBullet"/>
              <w:contextualSpacing w:val="0"/>
            </w:pPr>
            <w:r>
              <w:t>TEXTILE TRAINING (AT CLARIANT PAKISTAN)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A0406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6E1507" w:rsidRDefault="001E3120" w:rsidP="00A0406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1E3120" w:rsidRPr="006E1507" w:rsidRDefault="001E3120" w:rsidP="00A0406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AD782D" w:rsidRPr="00CF1A49" w:rsidRDefault="00A04069" w:rsidP="0062312F">
      <w:pPr>
        <w:pStyle w:val="Heading1"/>
      </w:pPr>
      <w:r>
        <w:t>PROFILE:</w:t>
      </w:r>
    </w:p>
    <w:p w:rsidR="00B51D1B" w:rsidRDefault="00A04069" w:rsidP="006E1507">
      <w:r w:rsidRPr="00A04069">
        <w:rPr>
          <w:b/>
          <w:sz w:val="24"/>
          <w:szCs w:val="24"/>
        </w:rPr>
        <w:t>NAME</w:t>
      </w:r>
      <w:r>
        <w:t xml:space="preserve">:                       </w:t>
      </w:r>
      <w:r>
        <w:tab/>
        <w:t>ZOHAIB SIDDIQUI</w:t>
      </w:r>
    </w:p>
    <w:p w:rsidR="00A04069" w:rsidRDefault="00A04069" w:rsidP="006E1507">
      <w:r w:rsidRPr="00A04069">
        <w:rPr>
          <w:b/>
          <w:sz w:val="24"/>
          <w:szCs w:val="24"/>
        </w:rPr>
        <w:t>FATHER NAME</w:t>
      </w:r>
      <w:r>
        <w:t xml:space="preserve">:      </w:t>
      </w:r>
      <w:r>
        <w:tab/>
        <w:t>M.YAQOOB SIDDIQUI (LATE)</w:t>
      </w:r>
    </w:p>
    <w:p w:rsidR="00A04069" w:rsidRDefault="00A04069" w:rsidP="006E1507">
      <w:r w:rsidRPr="00A04069">
        <w:rPr>
          <w:b/>
          <w:sz w:val="24"/>
          <w:szCs w:val="24"/>
        </w:rPr>
        <w:t>CNIC</w:t>
      </w:r>
      <w:r>
        <w:t xml:space="preserve">:                         </w:t>
      </w:r>
      <w:r>
        <w:tab/>
        <w:t>42401-0681863-5</w:t>
      </w:r>
    </w:p>
    <w:p w:rsidR="00A04069" w:rsidRDefault="00A04069" w:rsidP="006E1507">
      <w:r w:rsidRPr="00A04069">
        <w:rPr>
          <w:b/>
          <w:sz w:val="24"/>
          <w:szCs w:val="24"/>
        </w:rPr>
        <w:t>MARITAL STATUS</w:t>
      </w:r>
      <w:r>
        <w:t xml:space="preserve">: </w:t>
      </w:r>
      <w:r>
        <w:tab/>
        <w:t>MARRIED</w:t>
      </w:r>
    </w:p>
    <w:p w:rsidR="00A04069" w:rsidRDefault="00A04069" w:rsidP="006E1507">
      <w:r w:rsidRPr="00A04069">
        <w:rPr>
          <w:b/>
          <w:sz w:val="24"/>
          <w:szCs w:val="24"/>
        </w:rPr>
        <w:t>DOMICILE</w:t>
      </w:r>
      <w:r>
        <w:t xml:space="preserve">: </w:t>
      </w:r>
      <w:r>
        <w:tab/>
      </w:r>
      <w:r>
        <w:tab/>
        <w:t>KARACHI SINDH</w:t>
      </w:r>
    </w:p>
    <w:p w:rsidR="00A04069" w:rsidRDefault="00F504E0" w:rsidP="006E1507">
      <w:r>
        <w:rPr>
          <w:b/>
          <w:sz w:val="24"/>
          <w:szCs w:val="24"/>
        </w:rPr>
        <w:t>RELI</w:t>
      </w:r>
      <w:r w:rsidR="00A04069" w:rsidRPr="00A04069">
        <w:rPr>
          <w:b/>
          <w:sz w:val="24"/>
          <w:szCs w:val="24"/>
        </w:rPr>
        <w:t>GION</w:t>
      </w:r>
      <w:r w:rsidR="00A04069">
        <w:t xml:space="preserve">: </w:t>
      </w:r>
      <w:r w:rsidR="00A04069">
        <w:tab/>
      </w:r>
      <w:r w:rsidR="00A04069">
        <w:tab/>
        <w:t>ISLAM</w:t>
      </w:r>
    </w:p>
    <w:p w:rsidR="00A04069" w:rsidRDefault="00A04069" w:rsidP="006E1507">
      <w:r w:rsidRPr="00A04069">
        <w:rPr>
          <w:b/>
          <w:sz w:val="24"/>
          <w:szCs w:val="24"/>
        </w:rPr>
        <w:t>LANGUAGE</w:t>
      </w:r>
      <w:r>
        <w:t xml:space="preserve">: </w:t>
      </w:r>
      <w:r>
        <w:tab/>
      </w:r>
      <w:r>
        <w:tab/>
        <w:t>URDU</w:t>
      </w:r>
    </w:p>
    <w:p w:rsidR="006F4527" w:rsidRDefault="006F4527" w:rsidP="006E1507"/>
    <w:p w:rsidR="006F4527" w:rsidRPr="00CF1A49" w:rsidRDefault="006F4527" w:rsidP="006F4527">
      <w:pPr>
        <w:pStyle w:val="Heading1"/>
      </w:pPr>
      <w:r>
        <w:t>PREFERENCE</w:t>
      </w:r>
      <w:r>
        <w:t>:</w:t>
      </w:r>
    </w:p>
    <w:p w:rsidR="006F4527" w:rsidRPr="006E1507" w:rsidRDefault="006F4527" w:rsidP="006E1507">
      <w:r>
        <w:t>AVAILABLE ON YOUR REQUEST…</w:t>
      </w:r>
    </w:p>
    <w:sectPr w:rsidR="006F4527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89B" w:rsidRDefault="0029289B" w:rsidP="0068194B">
      <w:r>
        <w:separator/>
      </w:r>
    </w:p>
    <w:p w:rsidR="0029289B" w:rsidRDefault="0029289B"/>
    <w:p w:rsidR="0029289B" w:rsidRDefault="0029289B"/>
  </w:endnote>
  <w:endnote w:type="continuationSeparator" w:id="0">
    <w:p w:rsidR="0029289B" w:rsidRDefault="0029289B" w:rsidP="0068194B">
      <w:r>
        <w:continuationSeparator/>
      </w:r>
    </w:p>
    <w:p w:rsidR="0029289B" w:rsidRDefault="0029289B"/>
    <w:p w:rsidR="0029289B" w:rsidRDefault="00292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4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89B" w:rsidRDefault="0029289B" w:rsidP="0068194B">
      <w:r>
        <w:separator/>
      </w:r>
    </w:p>
    <w:p w:rsidR="0029289B" w:rsidRDefault="0029289B"/>
    <w:p w:rsidR="0029289B" w:rsidRDefault="0029289B"/>
  </w:footnote>
  <w:footnote w:type="continuationSeparator" w:id="0">
    <w:p w:rsidR="0029289B" w:rsidRDefault="0029289B" w:rsidP="0068194B">
      <w:r>
        <w:continuationSeparator/>
      </w:r>
    </w:p>
    <w:p w:rsidR="0029289B" w:rsidRDefault="0029289B"/>
    <w:p w:rsidR="0029289B" w:rsidRDefault="002928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C4D25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C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89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5814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452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0847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406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42CD"/>
    <w:rsid w:val="00CD323D"/>
    <w:rsid w:val="00CE4030"/>
    <w:rsid w:val="00CE64B3"/>
    <w:rsid w:val="00CF1A49"/>
    <w:rsid w:val="00D0630C"/>
    <w:rsid w:val="00D06D34"/>
    <w:rsid w:val="00D243A9"/>
    <w:rsid w:val="00D305E5"/>
    <w:rsid w:val="00D37CD3"/>
    <w:rsid w:val="00D44D3A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04E0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50E1C8-EA4D-49FC-94F4-624D75B8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-ALI%20COMPUT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407B9438A945798E1202BD62F32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64A1-342C-4859-84C0-B38E8B184C71}"/>
      </w:docPartPr>
      <w:docPartBody>
        <w:p w:rsidR="00000000" w:rsidRDefault="00F0188B">
          <w:pPr>
            <w:pStyle w:val="FE407B9438A945798E1202BD62F320CB"/>
          </w:pPr>
          <w:r w:rsidRPr="00CF1A49">
            <w:t>Address</w:t>
          </w:r>
        </w:p>
      </w:docPartBody>
    </w:docPart>
    <w:docPart>
      <w:docPartPr>
        <w:name w:val="5808DBD2531F41E186FA0A3DF1259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93243-202B-46CD-B4C3-BA9B78B68CFF}"/>
      </w:docPartPr>
      <w:docPartBody>
        <w:p w:rsidR="00000000" w:rsidRDefault="00F0188B">
          <w:pPr>
            <w:pStyle w:val="5808DBD2531F41E186FA0A3DF1259D4F"/>
          </w:pPr>
          <w:r w:rsidRPr="00CF1A49">
            <w:t>·</w:t>
          </w:r>
        </w:p>
      </w:docPartBody>
    </w:docPart>
    <w:docPart>
      <w:docPartPr>
        <w:name w:val="70ACBF1DFFCE4E59B9154F526D2F3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5EA50-4D33-43B0-93A3-FD4FA0518B55}"/>
      </w:docPartPr>
      <w:docPartBody>
        <w:p w:rsidR="00000000" w:rsidRDefault="00F0188B">
          <w:pPr>
            <w:pStyle w:val="70ACBF1DFFCE4E59B9154F526D2F3B10"/>
          </w:pPr>
          <w:r w:rsidRPr="00CF1A49">
            <w:t>Experience</w:t>
          </w:r>
        </w:p>
      </w:docPartBody>
    </w:docPart>
    <w:docPart>
      <w:docPartPr>
        <w:name w:val="682E5CC1E19D473E93D698D4DBC0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05C1-EB93-45BB-BF50-471D4DA2558F}"/>
      </w:docPartPr>
      <w:docPartBody>
        <w:p w:rsidR="00000000" w:rsidRDefault="00F0188B">
          <w:pPr>
            <w:pStyle w:val="682E5CC1E19D473E93D698D4DBC01F0E"/>
          </w:pPr>
          <w:r w:rsidRPr="00CF1A49">
            <w:t>Education</w:t>
          </w:r>
        </w:p>
      </w:docPartBody>
    </w:docPart>
    <w:docPart>
      <w:docPartPr>
        <w:name w:val="8303433C74D446DEAD761FB9DC5C7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A719C-0B79-4C4F-A46D-54CA9CA8F405}"/>
      </w:docPartPr>
      <w:docPartBody>
        <w:p w:rsidR="00000000" w:rsidRDefault="00F0188B">
          <w:pPr>
            <w:pStyle w:val="8303433C74D446DEAD761FB9DC5C7BD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8B"/>
    <w:rsid w:val="00F0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F537E63DDE459CB7FB35C366D15942">
    <w:name w:val="06F537E63DDE459CB7FB35C366D1594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75CCE7849EE4D3199CE0B0DB7F8E4AE">
    <w:name w:val="775CCE7849EE4D3199CE0B0DB7F8E4AE"/>
  </w:style>
  <w:style w:type="paragraph" w:customStyle="1" w:styleId="FE407B9438A945798E1202BD62F320CB">
    <w:name w:val="FE407B9438A945798E1202BD62F320CB"/>
  </w:style>
  <w:style w:type="paragraph" w:customStyle="1" w:styleId="5808DBD2531F41E186FA0A3DF1259D4F">
    <w:name w:val="5808DBD2531F41E186FA0A3DF1259D4F"/>
  </w:style>
  <w:style w:type="paragraph" w:customStyle="1" w:styleId="3006B81B858A4CE8AAD5F67B0651B09E">
    <w:name w:val="3006B81B858A4CE8AAD5F67B0651B09E"/>
  </w:style>
  <w:style w:type="paragraph" w:customStyle="1" w:styleId="8FF099F86FE94F8F99B9058CBC0320D3">
    <w:name w:val="8FF099F86FE94F8F99B9058CBC0320D3"/>
  </w:style>
  <w:style w:type="paragraph" w:customStyle="1" w:styleId="36A96A4D431B409888DC99A2075B99CB">
    <w:name w:val="36A96A4D431B409888DC99A2075B99CB"/>
  </w:style>
  <w:style w:type="paragraph" w:customStyle="1" w:styleId="9EA139C7A8834306BCDB1C9414D5B103">
    <w:name w:val="9EA139C7A8834306BCDB1C9414D5B103"/>
  </w:style>
  <w:style w:type="paragraph" w:customStyle="1" w:styleId="243DD24F011542F282D606377751AAF8">
    <w:name w:val="243DD24F011542F282D606377751AAF8"/>
  </w:style>
  <w:style w:type="paragraph" w:customStyle="1" w:styleId="6873CE79479D4ED2A541B769000A9319">
    <w:name w:val="6873CE79479D4ED2A541B769000A9319"/>
  </w:style>
  <w:style w:type="paragraph" w:customStyle="1" w:styleId="487C13538DED43618109372211B1C0CE">
    <w:name w:val="487C13538DED43618109372211B1C0CE"/>
  </w:style>
  <w:style w:type="paragraph" w:customStyle="1" w:styleId="70ACBF1DFFCE4E59B9154F526D2F3B10">
    <w:name w:val="70ACBF1DFFCE4E59B9154F526D2F3B10"/>
  </w:style>
  <w:style w:type="paragraph" w:customStyle="1" w:styleId="6905EDA226E54F21900DDCDBFBEFE850">
    <w:name w:val="6905EDA226E54F21900DDCDBFBEFE850"/>
  </w:style>
  <w:style w:type="paragraph" w:customStyle="1" w:styleId="CC6ACD2FD0EE4C37A72105797D7E6D96">
    <w:name w:val="CC6ACD2FD0EE4C37A72105797D7E6D96"/>
  </w:style>
  <w:style w:type="paragraph" w:customStyle="1" w:styleId="65412DACF6424386BA21B907FECE7ADD">
    <w:name w:val="65412DACF6424386BA21B907FECE7AD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F2BEF6DC8A74AA1A3E5A43A9A27CF4D">
    <w:name w:val="9F2BEF6DC8A74AA1A3E5A43A9A27CF4D"/>
  </w:style>
  <w:style w:type="paragraph" w:customStyle="1" w:styleId="A09C25A58A0349E5827593E3B9D91C3C">
    <w:name w:val="A09C25A58A0349E5827593E3B9D91C3C"/>
  </w:style>
  <w:style w:type="paragraph" w:customStyle="1" w:styleId="AACDCEF217F846BF9849EAB8F426FA28">
    <w:name w:val="AACDCEF217F846BF9849EAB8F426FA28"/>
  </w:style>
  <w:style w:type="paragraph" w:customStyle="1" w:styleId="3BCAAB45E53445C1A7BC5DDE60006F63">
    <w:name w:val="3BCAAB45E53445C1A7BC5DDE60006F63"/>
  </w:style>
  <w:style w:type="paragraph" w:customStyle="1" w:styleId="C76C9AF4ABAB4DB1AD6FAF4A311D79EB">
    <w:name w:val="C76C9AF4ABAB4DB1AD6FAF4A311D79EB"/>
  </w:style>
  <w:style w:type="paragraph" w:customStyle="1" w:styleId="F71B79A4F3764203B190842278E23D96">
    <w:name w:val="F71B79A4F3764203B190842278E23D96"/>
  </w:style>
  <w:style w:type="paragraph" w:customStyle="1" w:styleId="77619158C4B64F848FDC19FFE87CC2F5">
    <w:name w:val="77619158C4B64F848FDC19FFE87CC2F5"/>
  </w:style>
  <w:style w:type="paragraph" w:customStyle="1" w:styleId="682E5CC1E19D473E93D698D4DBC01F0E">
    <w:name w:val="682E5CC1E19D473E93D698D4DBC01F0E"/>
  </w:style>
  <w:style w:type="paragraph" w:customStyle="1" w:styleId="65692C72869C45DAA990F49B9E242455">
    <w:name w:val="65692C72869C45DAA990F49B9E242455"/>
  </w:style>
  <w:style w:type="paragraph" w:customStyle="1" w:styleId="B7D6871A5ED64A02B8B28C6C937D4674">
    <w:name w:val="B7D6871A5ED64A02B8B28C6C937D4674"/>
  </w:style>
  <w:style w:type="paragraph" w:customStyle="1" w:styleId="8D836C20422D4DF58D7D8D428ADC3669">
    <w:name w:val="8D836C20422D4DF58D7D8D428ADC3669"/>
  </w:style>
  <w:style w:type="paragraph" w:customStyle="1" w:styleId="0DF2BF3B3AB3492898A18CA4BC95DC85">
    <w:name w:val="0DF2BF3B3AB3492898A18CA4BC95DC85"/>
  </w:style>
  <w:style w:type="paragraph" w:customStyle="1" w:styleId="D2A8B1936AF8443FA9CBE168B528BDB1">
    <w:name w:val="D2A8B1936AF8443FA9CBE168B528BDB1"/>
  </w:style>
  <w:style w:type="paragraph" w:customStyle="1" w:styleId="7F9269B97EF74916956BEB3CFAFA6755">
    <w:name w:val="7F9269B97EF74916956BEB3CFAFA6755"/>
  </w:style>
  <w:style w:type="paragraph" w:customStyle="1" w:styleId="ACC64FB93C19448298D36E247B9D12FA">
    <w:name w:val="ACC64FB93C19448298D36E247B9D12FA"/>
  </w:style>
  <w:style w:type="paragraph" w:customStyle="1" w:styleId="4D61D9D3974A402DAB76BA831C7F83D5">
    <w:name w:val="4D61D9D3974A402DAB76BA831C7F83D5"/>
  </w:style>
  <w:style w:type="paragraph" w:customStyle="1" w:styleId="4BC2CF88D8B24AD89096E63C7369FB0C">
    <w:name w:val="4BC2CF88D8B24AD89096E63C7369FB0C"/>
  </w:style>
  <w:style w:type="paragraph" w:customStyle="1" w:styleId="D2CE1647BB3343C1BD7F10D48CD0179F">
    <w:name w:val="D2CE1647BB3343C1BD7F10D48CD0179F"/>
  </w:style>
  <w:style w:type="paragraph" w:customStyle="1" w:styleId="8303433C74D446DEAD761FB9DC5C7BD4">
    <w:name w:val="8303433C74D446DEAD761FB9DC5C7BD4"/>
  </w:style>
  <w:style w:type="paragraph" w:customStyle="1" w:styleId="0286D5F6F93140978E7A6B2F2C582695">
    <w:name w:val="0286D5F6F93140978E7A6B2F2C582695"/>
  </w:style>
  <w:style w:type="paragraph" w:customStyle="1" w:styleId="0E62A0C72B724D02975935FFEBE93331">
    <w:name w:val="0E62A0C72B724D02975935FFEBE93331"/>
  </w:style>
  <w:style w:type="paragraph" w:customStyle="1" w:styleId="E9189E6E858B4E7388B6355B17E1701E">
    <w:name w:val="E9189E6E858B4E7388B6355B17E1701E"/>
  </w:style>
  <w:style w:type="paragraph" w:customStyle="1" w:styleId="CF2337C0E340400DB71E75C4EA7DDFF3">
    <w:name w:val="CF2337C0E340400DB71E75C4EA7DDFF3"/>
  </w:style>
  <w:style w:type="paragraph" w:customStyle="1" w:styleId="F5070E50E59A41A0AFC65E65890AC548">
    <w:name w:val="F5070E50E59A41A0AFC65E65890AC548"/>
  </w:style>
  <w:style w:type="paragraph" w:customStyle="1" w:styleId="67C517799EBA4AB5A36CB106D1AF7CAE">
    <w:name w:val="67C517799EBA4AB5A36CB106D1AF7CAE"/>
  </w:style>
  <w:style w:type="paragraph" w:customStyle="1" w:styleId="BEE537BB01CB4568B15E8D4811E1A801">
    <w:name w:val="BEE537BB01CB4568B15E8D4811E1A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107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D-ALI COMPUTER</dc:creator>
  <cp:keywords/>
  <dc:description/>
  <cp:lastModifiedBy>D-ALI COMPUTER</cp:lastModifiedBy>
  <cp:revision>6</cp:revision>
  <dcterms:created xsi:type="dcterms:W3CDTF">2024-09-30T17:08:00Z</dcterms:created>
  <dcterms:modified xsi:type="dcterms:W3CDTF">2024-09-30T18:55:00Z</dcterms:modified>
  <cp:category/>
</cp:coreProperties>
</file>